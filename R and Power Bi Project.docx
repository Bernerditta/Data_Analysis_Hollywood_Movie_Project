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AF317" w14:textId="7B5AC96B" w:rsidR="00D5413C" w:rsidRDefault="006C60E3">
      <w:pPr>
        <w:pStyle w:val="Photo"/>
      </w:pPr>
      <w:r>
        <w:rPr>
          <w:noProof/>
        </w:rPr>
        <w:drawing>
          <wp:inline distT="0" distB="0" distL="0" distR="0" wp14:anchorId="64EE1710" wp14:editId="41875C32">
            <wp:extent cx="3611880" cy="3611880"/>
            <wp:effectExtent l="0" t="0" r="0" b="0"/>
            <wp:docPr id="208215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5078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D6E8" w14:textId="25128357" w:rsidR="001638F6" w:rsidRPr="00081910" w:rsidRDefault="006C60E3" w:rsidP="006C60E3">
      <w:pPr>
        <w:pStyle w:val="Heading1"/>
      </w:pPr>
      <w:r>
        <w:t>R AND POWER BI PROJECT</w:t>
      </w:r>
    </w:p>
    <w:p w14:paraId="2C1270EC" w14:textId="77091FDE" w:rsidR="00081910" w:rsidRPr="006C60E3" w:rsidRDefault="00081910" w:rsidP="003422FF">
      <w:pPr>
        <w:pStyle w:val="ContactInfo"/>
        <w:rPr>
          <w:rFonts w:asciiTheme="majorHAnsi" w:hAnsiTheme="majorHAnsi" w:cs="Arial"/>
          <w:sz w:val="20"/>
          <w:szCs w:val="20"/>
        </w:rPr>
      </w:pPr>
      <w:r w:rsidRPr="006C60E3">
        <w:rPr>
          <w:rFonts w:asciiTheme="majorHAnsi" w:hAnsiTheme="majorHAnsi" w:cs="Arial"/>
          <w:sz w:val="20"/>
          <w:szCs w:val="20"/>
        </w:rPr>
        <w:t>Bernerditta</w:t>
      </w:r>
      <w:r w:rsidR="00D5413C" w:rsidRPr="006C60E3">
        <w:rPr>
          <w:rFonts w:asciiTheme="majorHAnsi" w:hAnsiTheme="majorHAnsi" w:cs="Arial"/>
          <w:sz w:val="20"/>
          <w:szCs w:val="20"/>
          <w:lang w:val="en-GB" w:bidi="en-GB"/>
        </w:rPr>
        <w:t xml:space="preserve"> | </w:t>
      </w:r>
      <w:r w:rsidRPr="006C60E3">
        <w:rPr>
          <w:rFonts w:asciiTheme="majorHAnsi" w:hAnsiTheme="majorHAnsi" w:cs="Arial"/>
          <w:sz w:val="20"/>
          <w:szCs w:val="20"/>
        </w:rPr>
        <w:t>R</w:t>
      </w:r>
      <w:r w:rsidR="00D5413C" w:rsidRPr="006C60E3">
        <w:rPr>
          <w:rFonts w:asciiTheme="majorHAnsi" w:hAnsiTheme="majorHAnsi" w:cs="Arial"/>
          <w:sz w:val="20"/>
          <w:szCs w:val="20"/>
          <w:lang w:val="en-GB" w:bidi="en-GB"/>
        </w:rPr>
        <w:t xml:space="preserve"> </w:t>
      </w:r>
      <w:r w:rsidR="00F96538" w:rsidRPr="006C60E3">
        <w:rPr>
          <w:rFonts w:asciiTheme="majorHAnsi" w:hAnsiTheme="majorHAnsi" w:cs="Arial"/>
          <w:sz w:val="20"/>
          <w:szCs w:val="20"/>
          <w:lang w:val="en-GB" w:bidi="en-GB"/>
        </w:rPr>
        <w:t xml:space="preserve">and Power BI Project </w:t>
      </w:r>
      <w:r w:rsidR="00D5413C" w:rsidRPr="006C60E3">
        <w:rPr>
          <w:rFonts w:asciiTheme="majorHAnsi" w:hAnsiTheme="majorHAnsi" w:cs="Arial"/>
          <w:sz w:val="20"/>
          <w:szCs w:val="20"/>
          <w:lang w:val="en-GB" w:bidi="en-GB"/>
        </w:rPr>
        <w:t xml:space="preserve">| </w:t>
      </w:r>
      <w:r w:rsidRPr="006C60E3">
        <w:rPr>
          <w:rFonts w:asciiTheme="majorHAnsi" w:hAnsiTheme="majorHAnsi" w:cs="Arial"/>
          <w:sz w:val="20"/>
          <w:szCs w:val="20"/>
        </w:rPr>
        <w:t>11/12/2024</w:t>
      </w:r>
    </w:p>
    <w:p w14:paraId="09377441" w14:textId="6A4D21B1" w:rsidR="003422FF" w:rsidRPr="00081910" w:rsidRDefault="003422FF" w:rsidP="003422FF">
      <w:pPr>
        <w:pStyle w:val="ContactInfo"/>
        <w:rPr>
          <w:rFonts w:ascii="Arial" w:hAnsi="Arial" w:cs="Arial"/>
          <w:sz w:val="20"/>
          <w:szCs w:val="20"/>
        </w:rPr>
      </w:pPr>
      <w:r w:rsidRPr="00081910">
        <w:rPr>
          <w:rFonts w:ascii="Arial" w:hAnsi="Arial" w:cs="Arial"/>
          <w:sz w:val="20"/>
          <w:szCs w:val="20"/>
          <w:lang w:val="en-GB" w:bidi="en-GB"/>
        </w:rPr>
        <w:br w:type="page"/>
      </w:r>
    </w:p>
    <w:sdt>
      <w:sdtPr>
        <w:id w:val="1105665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1B930474" w14:textId="3A986447" w:rsidR="00081910" w:rsidRDefault="00081910">
          <w:pPr>
            <w:pStyle w:val="TOCHeading"/>
          </w:pPr>
          <w:r>
            <w:t>Contents</w:t>
          </w:r>
        </w:p>
        <w:p w14:paraId="1F7FB533" w14:textId="25A494EC" w:rsidR="00F96538" w:rsidRDefault="00081910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24396" w:history="1">
            <w:r w:rsidR="00F96538" w:rsidRPr="002D3CB6">
              <w:rPr>
                <w:rStyle w:val="Hyperlink"/>
                <w:noProof/>
              </w:rPr>
              <w:t>Step1: Initial Exploratory Analysis</w:t>
            </w:r>
            <w:r w:rsidR="00F96538">
              <w:rPr>
                <w:noProof/>
                <w:webHidden/>
              </w:rPr>
              <w:tab/>
            </w:r>
            <w:r w:rsidR="00F96538">
              <w:rPr>
                <w:noProof/>
                <w:webHidden/>
              </w:rPr>
              <w:fldChar w:fldCharType="begin"/>
            </w:r>
            <w:r w:rsidR="00F96538">
              <w:rPr>
                <w:noProof/>
                <w:webHidden/>
              </w:rPr>
              <w:instrText xml:space="preserve"> PAGEREF _Toc185024396 \h </w:instrText>
            </w:r>
            <w:r w:rsidR="00F96538">
              <w:rPr>
                <w:noProof/>
                <w:webHidden/>
              </w:rPr>
            </w:r>
            <w:r w:rsidR="00F96538">
              <w:rPr>
                <w:noProof/>
                <w:webHidden/>
              </w:rPr>
              <w:fldChar w:fldCharType="separate"/>
            </w:r>
            <w:r w:rsidR="00F96538">
              <w:rPr>
                <w:noProof/>
                <w:webHidden/>
              </w:rPr>
              <w:t>1</w:t>
            </w:r>
            <w:r w:rsidR="00F96538">
              <w:rPr>
                <w:noProof/>
                <w:webHidden/>
              </w:rPr>
              <w:fldChar w:fldCharType="end"/>
            </w:r>
          </w:hyperlink>
        </w:p>
        <w:p w14:paraId="0157394D" w14:textId="65AC0C60" w:rsidR="00F96538" w:rsidRDefault="00F96538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5024397" w:history="1">
            <w:r w:rsidRPr="002D3CB6">
              <w:rPr>
                <w:rStyle w:val="Hyperlink"/>
                <w:noProof/>
              </w:rPr>
              <w:t xml:space="preserve">Step2: Clean Data </w:t>
            </w:r>
            <w:r w:rsidRPr="002D3CB6">
              <w:rPr>
                <w:rStyle w:val="Hyperlink"/>
                <w:rFonts w:ascii="Times New Roman" w:hAnsi="Times New Roman" w:cs="Times New Roman"/>
                <w:noProof/>
              </w:rPr>
              <w:t>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DF54D" w14:textId="335B04FF" w:rsidR="00F96538" w:rsidRDefault="00F96538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5024398" w:history="1">
            <w:r w:rsidRPr="002D3CB6">
              <w:rPr>
                <w:rStyle w:val="Hyperlink"/>
                <w:noProof/>
              </w:rPr>
              <w:t>Step 3: Exploratory Data Analysis </w:t>
            </w:r>
            <w:r w:rsidRPr="002D3CB6">
              <w:rPr>
                <w:rStyle w:val="Hyperlink"/>
                <w:rFonts w:ascii="Times New Roman" w:hAnsi="Times New Roman" w:cs="Times New Roman"/>
                <w:noProof/>
              </w:rPr>
              <w:t>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328A" w14:textId="114BB0B7" w:rsidR="00F96538" w:rsidRDefault="00F96538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85024399" w:history="1">
            <w:r w:rsidRPr="002D3CB6">
              <w:rPr>
                <w:rStyle w:val="Hyperlink"/>
                <w:noProof/>
              </w:rPr>
              <w:t>Step4: Final Power BI dashboard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_Toc185024399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EA02B" w14:textId="1DB79384" w:rsidR="00081910" w:rsidRDefault="00081910">
          <w:r>
            <w:rPr>
              <w:b/>
              <w:bCs/>
              <w:noProof/>
            </w:rPr>
            <w:fldChar w:fldCharType="end"/>
          </w:r>
        </w:p>
      </w:sdtContent>
    </w:sdt>
    <w:p w14:paraId="1AB2BFBD" w14:textId="3065929A" w:rsidR="001638F6" w:rsidRDefault="001638F6" w:rsidP="007021DE"/>
    <w:p w14:paraId="6DB19319" w14:textId="77777777" w:rsidR="00081910" w:rsidRDefault="00081910" w:rsidP="007021DE"/>
    <w:p w14:paraId="53A2CE74" w14:textId="77777777" w:rsidR="00081910" w:rsidRDefault="00081910" w:rsidP="007021DE"/>
    <w:p w14:paraId="04ADCFC2" w14:textId="77777777" w:rsidR="00081910" w:rsidRDefault="00081910" w:rsidP="007021DE"/>
    <w:p w14:paraId="1DF482A6" w14:textId="77777777" w:rsidR="00081910" w:rsidRDefault="00081910" w:rsidP="007021DE"/>
    <w:p w14:paraId="147D0D7A" w14:textId="77777777" w:rsidR="00081910" w:rsidRDefault="00081910" w:rsidP="007021DE"/>
    <w:p w14:paraId="298272C7" w14:textId="77777777" w:rsidR="00081910" w:rsidRDefault="00081910" w:rsidP="007021DE"/>
    <w:p w14:paraId="3D9F825A" w14:textId="77777777" w:rsidR="00081910" w:rsidRDefault="00081910" w:rsidP="007021DE"/>
    <w:p w14:paraId="7C6EEED0" w14:textId="77777777" w:rsidR="00081910" w:rsidRDefault="00081910" w:rsidP="007021DE"/>
    <w:p w14:paraId="33978BAD" w14:textId="4EEB2B95" w:rsidR="00081910" w:rsidRDefault="00A37716" w:rsidP="00A37716">
      <w:pPr>
        <w:pStyle w:val="Heading1"/>
        <w:jc w:val="left"/>
      </w:pPr>
      <w:r>
        <w:t xml:space="preserve">          </w:t>
      </w:r>
      <w:bookmarkStart w:id="0" w:name="_Toc185024396"/>
      <w:r w:rsidR="00081910" w:rsidRPr="00081910">
        <w:t>Step</w:t>
      </w:r>
      <w:r w:rsidR="006C60E3">
        <w:t xml:space="preserve"> </w:t>
      </w:r>
      <w:r w:rsidR="00081910" w:rsidRPr="00081910">
        <w:t>1: Initial Exploratory Analysi</w:t>
      </w:r>
      <w:r w:rsidR="00081910">
        <w:t>s</w:t>
      </w:r>
      <w:bookmarkEnd w:id="0"/>
    </w:p>
    <w:p w14:paraId="7223DC0C" w14:textId="003A37E4" w:rsidR="00081910" w:rsidRDefault="00B37CEA" w:rsidP="00081910">
      <w:pPr>
        <w:rPr>
          <w:noProof/>
        </w:rPr>
      </w:pPr>
      <w:r>
        <w:rPr>
          <w:noProof/>
        </w:rPr>
        <w:drawing>
          <wp:inline distT="0" distB="0" distL="0" distR="0" wp14:anchorId="484658DF" wp14:editId="20F38EBA">
            <wp:extent cx="5418062" cy="2099310"/>
            <wp:effectExtent l="0" t="0" r="0" b="0"/>
            <wp:docPr id="1193216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699" cy="2106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CABF36" w14:textId="77777777" w:rsidR="00B37CEA" w:rsidRDefault="00B37CEA" w:rsidP="00B37CEA">
      <w:pPr>
        <w:rPr>
          <w:noProof/>
        </w:rPr>
      </w:pPr>
    </w:p>
    <w:p w14:paraId="0A493101" w14:textId="4AA6EF73" w:rsidR="00B37CEA" w:rsidRDefault="00B37CEA" w:rsidP="00B37CEA">
      <w:r>
        <w:rPr>
          <w:noProof/>
        </w:rPr>
        <w:lastRenderedPageBreak/>
        <w:drawing>
          <wp:inline distT="0" distB="0" distL="0" distR="0" wp14:anchorId="03E02A34" wp14:editId="0F142128">
            <wp:extent cx="5745593" cy="1687824"/>
            <wp:effectExtent l="0" t="0" r="0" b="8255"/>
            <wp:docPr id="1402627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787" cy="1712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AD8C6" w14:textId="77777777" w:rsidR="00B37CEA" w:rsidRDefault="00B37CEA" w:rsidP="00B37CEA"/>
    <w:p w14:paraId="14FA5B16" w14:textId="76BCAABA" w:rsidR="00B37CEA" w:rsidRDefault="00F96538" w:rsidP="00B37CEA">
      <w:r>
        <w:rPr>
          <w:noProof/>
        </w:rPr>
        <w:drawing>
          <wp:inline distT="0" distB="0" distL="0" distR="0" wp14:anchorId="52841CCC" wp14:editId="3A802A63">
            <wp:extent cx="5789295" cy="1594656"/>
            <wp:effectExtent l="0" t="0" r="1905" b="5715"/>
            <wp:docPr id="12109612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069" cy="1605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C28C31" w14:textId="7F573076" w:rsidR="00B37CEA" w:rsidRDefault="00B37CEA" w:rsidP="00F96538">
      <w:pPr>
        <w:pStyle w:val="Heading1"/>
        <w:rPr>
          <w:rFonts w:ascii="Times New Roman" w:hAnsi="Times New Roman" w:cs="Times New Roman"/>
        </w:rPr>
      </w:pPr>
      <w:bookmarkStart w:id="1" w:name="_Toc185024397"/>
      <w:proofErr w:type="gramStart"/>
      <w:r>
        <w:t>Step</w:t>
      </w:r>
      <w:r w:rsidR="006C60E3">
        <w:t xml:space="preserve">  </w:t>
      </w:r>
      <w:r>
        <w:t>2</w:t>
      </w:r>
      <w:proofErr w:type="gramEnd"/>
      <w:r>
        <w:t>:</w:t>
      </w:r>
      <w:r w:rsidR="00F96538" w:rsidRPr="00F96538">
        <w:t xml:space="preserve"> </w:t>
      </w:r>
      <w:r w:rsidR="00F96538" w:rsidRPr="00F96538">
        <w:t xml:space="preserve">Clean Data </w:t>
      </w:r>
      <w:r w:rsidR="00F96538" w:rsidRPr="00F96538">
        <w:rPr>
          <w:rFonts w:ascii="Times New Roman" w:hAnsi="Times New Roman" w:cs="Times New Roman"/>
        </w:rPr>
        <w:t>​</w:t>
      </w:r>
      <w:bookmarkEnd w:id="1"/>
    </w:p>
    <w:p w14:paraId="505F8481" w14:textId="25E62811" w:rsidR="00F96538" w:rsidRDefault="00F96538" w:rsidP="00F96538">
      <w:r w:rsidRPr="00F96538">
        <w:drawing>
          <wp:inline distT="0" distB="0" distL="0" distR="0" wp14:anchorId="099BDCB6" wp14:editId="15CB22F6">
            <wp:extent cx="5486400" cy="1934210"/>
            <wp:effectExtent l="0" t="0" r="0" b="8890"/>
            <wp:docPr id="1941642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4279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79A4" w14:textId="77777777" w:rsidR="00F96538" w:rsidRDefault="00F96538" w:rsidP="00F96538"/>
    <w:p w14:paraId="1F906610" w14:textId="45FA3B7F" w:rsidR="00F96538" w:rsidRDefault="00F96538" w:rsidP="00F96538">
      <w:pPr>
        <w:pStyle w:val="Heading1"/>
        <w:rPr>
          <w:rFonts w:ascii="Times New Roman" w:hAnsi="Times New Roman" w:cs="Times New Roman"/>
        </w:rPr>
      </w:pPr>
      <w:bookmarkStart w:id="2" w:name="_Toc185024398"/>
      <w:r w:rsidRPr="00F96538">
        <w:lastRenderedPageBreak/>
        <w:t>Step 3: Exploratory Data Analysis </w:t>
      </w:r>
      <w:r w:rsidRPr="00F96538">
        <w:rPr>
          <w:rFonts w:ascii="Times New Roman" w:hAnsi="Times New Roman" w:cs="Times New Roman"/>
        </w:rPr>
        <w:t>​</w:t>
      </w:r>
      <w:bookmarkEnd w:id="2"/>
    </w:p>
    <w:p w14:paraId="45F8D882" w14:textId="67DEDF2D" w:rsidR="00F96538" w:rsidRDefault="00F96538" w:rsidP="00F96538">
      <w:r w:rsidRPr="00F96538">
        <w:drawing>
          <wp:inline distT="0" distB="0" distL="0" distR="0" wp14:anchorId="6C24BFC0" wp14:editId="064009EC">
            <wp:extent cx="5486400" cy="1927860"/>
            <wp:effectExtent l="0" t="0" r="0" b="0"/>
            <wp:docPr id="1200746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4611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BB78" w14:textId="77777777" w:rsidR="00F96538" w:rsidRDefault="00F96538" w:rsidP="00F96538"/>
    <w:p w14:paraId="4CA8A1BF" w14:textId="14DA649F" w:rsidR="00F96538" w:rsidRDefault="00F96538" w:rsidP="00F96538">
      <w:r>
        <w:rPr>
          <w:noProof/>
        </w:rPr>
        <w:drawing>
          <wp:inline distT="0" distB="0" distL="0" distR="0" wp14:anchorId="319E2138" wp14:editId="01D62E91">
            <wp:extent cx="5533209" cy="546077"/>
            <wp:effectExtent l="0" t="0" r="0" b="6985"/>
            <wp:docPr id="9472198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194" cy="575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B755D4" w14:textId="77777777" w:rsidR="006C60E3" w:rsidRDefault="006C60E3" w:rsidP="00F96538"/>
    <w:p w14:paraId="63A964CE" w14:textId="3CBA628A" w:rsidR="006C60E3" w:rsidRDefault="006C60E3" w:rsidP="00F96538">
      <w:r>
        <w:t xml:space="preserve">R Plot </w:t>
      </w:r>
      <w:proofErr w:type="gramStart"/>
      <w:r>
        <w:t>Output :</w:t>
      </w:r>
      <w:proofErr w:type="gramEnd"/>
    </w:p>
    <w:p w14:paraId="7664B9B3" w14:textId="041117D6" w:rsidR="006C60E3" w:rsidRDefault="006C60E3" w:rsidP="00F96538">
      <w:pPr>
        <w:rPr>
          <w:noProof/>
        </w:rPr>
      </w:pPr>
      <w:r>
        <w:rPr>
          <w:noProof/>
        </w:rPr>
        <w:drawing>
          <wp:inline distT="0" distB="0" distL="0" distR="0" wp14:anchorId="3E6A1E84" wp14:editId="12272DE2">
            <wp:extent cx="4972042" cy="3223260"/>
            <wp:effectExtent l="0" t="0" r="635" b="0"/>
            <wp:docPr id="20069170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520" cy="32287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CE1316" w14:textId="77777777" w:rsidR="006C60E3" w:rsidRDefault="006C60E3" w:rsidP="006C60E3">
      <w:pPr>
        <w:rPr>
          <w:noProof/>
        </w:rPr>
      </w:pPr>
    </w:p>
    <w:p w14:paraId="1BEAEBE3" w14:textId="4390A36F" w:rsidR="006C60E3" w:rsidRPr="006C60E3" w:rsidRDefault="006C60E3" w:rsidP="006C60E3">
      <w:pPr>
        <w:ind w:firstLine="720"/>
      </w:pPr>
      <w:r>
        <w:rPr>
          <w:noProof/>
        </w:rPr>
        <w:lastRenderedPageBreak/>
        <w:drawing>
          <wp:inline distT="0" distB="0" distL="0" distR="0" wp14:anchorId="4E456844" wp14:editId="4F66E2ED">
            <wp:extent cx="4965700" cy="3204866"/>
            <wp:effectExtent l="0" t="0" r="6350" b="0"/>
            <wp:docPr id="11834272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776" cy="3214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DA869D" w14:textId="391C7517" w:rsidR="00081910" w:rsidRDefault="00A37716" w:rsidP="00A37716">
      <w:pPr>
        <w:pStyle w:val="Heading1"/>
      </w:pPr>
      <w:bookmarkStart w:id="3" w:name="_Toc185024399"/>
      <w:r>
        <w:t>Step</w:t>
      </w:r>
      <w:r w:rsidR="006C60E3">
        <w:t xml:space="preserve"> </w:t>
      </w:r>
      <w:r w:rsidR="00F96538">
        <w:t>4</w:t>
      </w:r>
      <w:r>
        <w:t>: Final Power BI dashboard View</w:t>
      </w:r>
      <w:bookmarkEnd w:id="3"/>
    </w:p>
    <w:p w14:paraId="4BC90BFF" w14:textId="4634A2BC" w:rsidR="00A37716" w:rsidRPr="00A37716" w:rsidRDefault="00A37716" w:rsidP="00A37716">
      <w:r w:rsidRPr="00A37716">
        <w:drawing>
          <wp:inline distT="0" distB="0" distL="0" distR="0" wp14:anchorId="6C53DBDD" wp14:editId="5B516A3A">
            <wp:extent cx="5486400" cy="3154045"/>
            <wp:effectExtent l="0" t="0" r="0" b="8255"/>
            <wp:docPr id="768165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6595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716" w:rsidRPr="00A37716">
      <w:footerReference w:type="default" r:id="rId2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1AE34" w14:textId="77777777" w:rsidR="00081910" w:rsidRDefault="00081910">
      <w:pPr>
        <w:spacing w:after="0" w:line="240" w:lineRule="auto"/>
      </w:pPr>
      <w:r>
        <w:separator/>
      </w:r>
    </w:p>
  </w:endnote>
  <w:endnote w:type="continuationSeparator" w:id="0">
    <w:p w14:paraId="137146B5" w14:textId="77777777" w:rsidR="00081910" w:rsidRDefault="00081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61BA2" w14:textId="77777777" w:rsidR="001638F6" w:rsidRDefault="00844483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\* Arabic  \* MERGEFORMAT </w:instrText>
    </w:r>
    <w:r>
      <w:rPr>
        <w:lang w:val="en-GB" w:bidi="en-GB"/>
      </w:rPr>
      <w:fldChar w:fldCharType="separate"/>
    </w:r>
    <w:r w:rsidR="00934F1C">
      <w:rPr>
        <w:noProof/>
        <w:lang w:val="en-GB" w:bidi="en-GB"/>
      </w:rPr>
      <w:t>1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BE569" w14:textId="77777777" w:rsidR="00081910" w:rsidRDefault="00081910">
      <w:pPr>
        <w:spacing w:after="0" w:line="240" w:lineRule="auto"/>
      </w:pPr>
      <w:r>
        <w:separator/>
      </w:r>
    </w:p>
  </w:footnote>
  <w:footnote w:type="continuationSeparator" w:id="0">
    <w:p w14:paraId="598D825F" w14:textId="77777777" w:rsidR="00081910" w:rsidRDefault="00081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27652207">
    <w:abstractNumId w:val="9"/>
  </w:num>
  <w:num w:numId="2" w16cid:durableId="516893787">
    <w:abstractNumId w:val="9"/>
  </w:num>
  <w:num w:numId="3" w16cid:durableId="1431580942">
    <w:abstractNumId w:val="8"/>
  </w:num>
  <w:num w:numId="4" w16cid:durableId="1755319483">
    <w:abstractNumId w:val="8"/>
  </w:num>
  <w:num w:numId="5" w16cid:durableId="671566225">
    <w:abstractNumId w:val="9"/>
  </w:num>
  <w:num w:numId="6" w16cid:durableId="1073046935">
    <w:abstractNumId w:val="8"/>
  </w:num>
  <w:num w:numId="7" w16cid:durableId="82142574">
    <w:abstractNumId w:val="12"/>
  </w:num>
  <w:num w:numId="8" w16cid:durableId="850142636">
    <w:abstractNumId w:val="10"/>
  </w:num>
  <w:num w:numId="9" w16cid:durableId="709574502">
    <w:abstractNumId w:val="14"/>
  </w:num>
  <w:num w:numId="10" w16cid:durableId="2023705200">
    <w:abstractNumId w:val="13"/>
  </w:num>
  <w:num w:numId="11" w16cid:durableId="3287999">
    <w:abstractNumId w:val="16"/>
  </w:num>
  <w:num w:numId="12" w16cid:durableId="1725644660">
    <w:abstractNumId w:val="15"/>
  </w:num>
  <w:num w:numId="13" w16cid:durableId="1989550553">
    <w:abstractNumId w:val="7"/>
  </w:num>
  <w:num w:numId="14" w16cid:durableId="2112234791">
    <w:abstractNumId w:val="6"/>
  </w:num>
  <w:num w:numId="15" w16cid:durableId="1478453805">
    <w:abstractNumId w:val="5"/>
  </w:num>
  <w:num w:numId="16" w16cid:durableId="1433630429">
    <w:abstractNumId w:val="4"/>
  </w:num>
  <w:num w:numId="17" w16cid:durableId="1482582009">
    <w:abstractNumId w:val="3"/>
  </w:num>
  <w:num w:numId="18" w16cid:durableId="934820920">
    <w:abstractNumId w:val="2"/>
  </w:num>
  <w:num w:numId="19" w16cid:durableId="1851411075">
    <w:abstractNumId w:val="1"/>
  </w:num>
  <w:num w:numId="20" w16cid:durableId="1903444808">
    <w:abstractNumId w:val="0"/>
  </w:num>
  <w:num w:numId="21" w16cid:durableId="1911623056">
    <w:abstractNumId w:val="11"/>
  </w:num>
  <w:num w:numId="22" w16cid:durableId="23140200">
    <w:abstractNumId w:val="11"/>
  </w:num>
  <w:num w:numId="23" w16cid:durableId="741486572">
    <w:abstractNumId w:val="11"/>
  </w:num>
  <w:num w:numId="24" w16cid:durableId="735052183">
    <w:abstractNumId w:val="11"/>
  </w:num>
  <w:num w:numId="25" w16cid:durableId="1049183922">
    <w:abstractNumId w:val="11"/>
  </w:num>
  <w:num w:numId="26" w16cid:durableId="1588687140">
    <w:abstractNumId w:val="11"/>
  </w:num>
  <w:num w:numId="27" w16cid:durableId="810253163">
    <w:abstractNumId w:val="11"/>
  </w:num>
  <w:num w:numId="28" w16cid:durableId="227420669">
    <w:abstractNumId w:val="11"/>
  </w:num>
  <w:num w:numId="29" w16cid:durableId="211353936">
    <w:abstractNumId w:val="11"/>
  </w:num>
  <w:num w:numId="30" w16cid:durableId="1694111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10"/>
    <w:rsid w:val="000748AA"/>
    <w:rsid w:val="00081910"/>
    <w:rsid w:val="001457B4"/>
    <w:rsid w:val="001638F6"/>
    <w:rsid w:val="001A2000"/>
    <w:rsid w:val="003209D6"/>
    <w:rsid w:val="00334A73"/>
    <w:rsid w:val="003422FF"/>
    <w:rsid w:val="004952C4"/>
    <w:rsid w:val="005A1C5A"/>
    <w:rsid w:val="00690EFD"/>
    <w:rsid w:val="006C60E3"/>
    <w:rsid w:val="007021DE"/>
    <w:rsid w:val="00732607"/>
    <w:rsid w:val="00844483"/>
    <w:rsid w:val="00934F1C"/>
    <w:rsid w:val="009D2231"/>
    <w:rsid w:val="00A122DB"/>
    <w:rsid w:val="00A37716"/>
    <w:rsid w:val="00A93F14"/>
    <w:rsid w:val="00AD165F"/>
    <w:rsid w:val="00B37CEA"/>
    <w:rsid w:val="00B47B7A"/>
    <w:rsid w:val="00B646B8"/>
    <w:rsid w:val="00C80BD4"/>
    <w:rsid w:val="00CF3A42"/>
    <w:rsid w:val="00D5413C"/>
    <w:rsid w:val="00DC07A3"/>
    <w:rsid w:val="00E11B8A"/>
    <w:rsid w:val="00F677F9"/>
    <w:rsid w:val="00F96538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/>
    <o:shapelayout v:ext="edit">
      <o:idmap v:ext="edit" data="2"/>
    </o:shapelayout>
  </w:shapeDefaults>
  <w:decimalSymbol w:val="."/>
  <w:listSeparator w:val=","/>
  <w14:docId w14:val="07C2F478"/>
  <w15:chartTrackingRefBased/>
  <w15:docId w15:val="{7D8B3560-E1D3-49C5-AF79-695917D8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910"/>
  </w:style>
  <w:style w:type="paragraph" w:styleId="Heading1">
    <w:name w:val="heading 1"/>
    <w:basedOn w:val="Normal"/>
    <w:next w:val="Normal"/>
    <w:link w:val="Heading1Char"/>
    <w:uiPriority w:val="9"/>
    <w:qFormat/>
    <w:rsid w:val="0008191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1B1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91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91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9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9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9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9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9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91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081910"/>
    <w:rPr>
      <w:rFonts w:asciiTheme="majorHAnsi" w:eastAsiaTheme="majorEastAsia" w:hAnsiTheme="majorHAnsi" w:cstheme="majorBidi"/>
      <w:color w:val="2F1B1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191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91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91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910"/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ListBullet">
    <w:name w:val="List Bullet"/>
    <w:basedOn w:val="Normal"/>
    <w:uiPriority w:val="7"/>
    <w:unhideWhenUsed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1910"/>
    <w:pPr>
      <w:pBdr>
        <w:top w:val="single" w:sz="6" w:space="8" w:color="CD532D" w:themeColor="accent3"/>
        <w:bottom w:val="single" w:sz="6" w:space="8" w:color="CD532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D322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81910"/>
    <w:rPr>
      <w:rFonts w:asciiTheme="majorHAnsi" w:eastAsiaTheme="majorEastAsia" w:hAnsiTheme="majorHAnsi" w:cstheme="majorBidi"/>
      <w:caps/>
      <w:color w:val="4D322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910"/>
    <w:pPr>
      <w:numPr>
        <w:ilvl w:val="1"/>
      </w:numPr>
      <w:jc w:val="center"/>
    </w:pPr>
    <w:rPr>
      <w:color w:val="4D322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910"/>
    <w:rPr>
      <w:color w:val="4D322D" w:themeColor="text2"/>
      <w:sz w:val="28"/>
      <w:szCs w:val="28"/>
    </w:rPr>
  </w:style>
  <w:style w:type="paragraph" w:customStyle="1" w:styleId="Photo">
    <w:name w:val="Photo"/>
    <w:basedOn w:val="Normal"/>
    <w:uiPriority w:val="1"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8191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910"/>
    <w:rPr>
      <w:b/>
      <w:bCs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910"/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81910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081910"/>
    <w:rPr>
      <w:color w:val="993E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91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91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91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1910"/>
    <w:rPr>
      <w:b/>
      <w:bCs/>
    </w:rPr>
  </w:style>
  <w:style w:type="character" w:styleId="Emphasis">
    <w:name w:val="Emphasis"/>
    <w:basedOn w:val="DefaultParagraphFont"/>
    <w:uiPriority w:val="20"/>
    <w:qFormat/>
    <w:rsid w:val="00081910"/>
    <w:rPr>
      <w:i/>
      <w:iCs/>
      <w:color w:val="000000" w:themeColor="text1"/>
    </w:rPr>
  </w:style>
  <w:style w:type="paragraph" w:styleId="NoSpacing">
    <w:name w:val="No Spacing"/>
    <w:uiPriority w:val="1"/>
    <w:qFormat/>
    <w:rsid w:val="000819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1910"/>
    <w:pPr>
      <w:spacing w:before="160"/>
      <w:ind w:left="720" w:right="720"/>
      <w:jc w:val="center"/>
    </w:pPr>
    <w:rPr>
      <w:i/>
      <w:iCs/>
      <w:color w:val="993D21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1910"/>
    <w:rPr>
      <w:i/>
      <w:iCs/>
      <w:color w:val="993D21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91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1B1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910"/>
    <w:rPr>
      <w:rFonts w:asciiTheme="majorHAnsi" w:eastAsiaTheme="majorEastAsia" w:hAnsiTheme="majorHAnsi" w:cstheme="majorBidi"/>
      <w:caps/>
      <w:color w:val="2F1B1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819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8191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191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191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81910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://dmatos001.blogspot.com/2016/03/rstudio-herramienta-estadistica.html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%20Setup\AppData\Local\Microsoft\Office\16.0\DTS\en-GB%7bA210BD69-707B-4EC8-A29C-913A1BC8446A%7d\%7bF5AC022A-66A5-4662-B57A-E38470137314%7dtf16392938_win32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6716545A92FE4F92903E6EAF8FC985" ma:contentTypeVersion="10" ma:contentTypeDescription="Create a new document." ma:contentTypeScope="" ma:versionID="465a434866b161dcd145d17a61ea1b8d">
  <xsd:schema xmlns:xsd="http://www.w3.org/2001/XMLSchema" xmlns:xs="http://www.w3.org/2001/XMLSchema" xmlns:p="http://schemas.microsoft.com/office/2006/metadata/properties" xmlns:ns3="15bcd213-3f29-4160-8510-4db2381dae27" targetNamespace="http://schemas.microsoft.com/office/2006/metadata/properties" ma:root="true" ma:fieldsID="99a8e8db436e7d8183a316933001fd43" ns3:_="">
    <xsd:import namespace="15bcd213-3f29-4160-8510-4db2381dae2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cd213-3f29-4160-8510-4db2381dae2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5bcd213-3f29-4160-8510-4db2381dae27" xsi:nil="true"/>
  </documentManagement>
</p:properties>
</file>

<file path=customXml/itemProps1.xml><?xml version="1.0" encoding="utf-8"?>
<ds:datastoreItem xmlns:ds="http://schemas.openxmlformats.org/officeDocument/2006/customXml" ds:itemID="{BACCD806-20F5-4C82-B5FF-CCE936009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685E2F-B157-4F4A-8CA0-28327C1BF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bcd213-3f29-4160-8510-4db2381dae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8FF1EC-A409-4C72-AD0B-B0209395DA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6C1B6-71E8-4AD4-A4F6-12A2451D9761}">
  <ds:schemaRefs>
    <ds:schemaRef ds:uri="http://schemas.microsoft.com/office/2006/documentManagement/types"/>
    <ds:schemaRef ds:uri="http://purl.org/dc/elements/1.1/"/>
    <ds:schemaRef ds:uri="http://purl.org/dc/terms/"/>
    <ds:schemaRef ds:uri="15bcd213-3f29-4160-8510-4db2381dae27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{F5AC022A-66A5-4662-B57A-E38470137314}tf16392938_win32</Template>
  <TotalTime>1435</TotalTime>
  <Pages>5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 Setup</dc:creator>
  <cp:keywords/>
  <cp:lastModifiedBy>Bernerditta Nyarko</cp:lastModifiedBy>
  <cp:revision>1</cp:revision>
  <dcterms:created xsi:type="dcterms:W3CDTF">2024-12-12T23:32:00Z</dcterms:created>
  <dcterms:modified xsi:type="dcterms:W3CDTF">2024-12-13T23:28:00Z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0x010100966716545A92FE4F92903E6EAF8FC985</vt:lpwstr>
  </property>
</Properties>
</file>